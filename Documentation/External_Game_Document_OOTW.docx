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3651B1" w:rsidP="003651B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Gunter Inc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3651B1" w:rsidP="003651B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Out of the Woods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651B1" w:rsidP="003651B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29355034" wp14:editId="7D529269">
                          <wp:simplePos x="0" y="0"/>
                          <wp:positionH relativeFrom="column">
                            <wp:posOffset>2034540</wp:posOffset>
                          </wp:positionH>
                          <wp:positionV relativeFrom="paragraph">
                            <wp:posOffset>-2447290</wp:posOffset>
                          </wp:positionV>
                          <wp:extent cx="1882140" cy="1531620"/>
                          <wp:effectExtent l="0" t="0" r="22860" b="1143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882140" cy="15316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Pr="003651B1" w:rsidRDefault="003651B1" w:rsidP="003651B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  <w:lang w:eastAsia="en-CA"/>
                                        </w:rPr>
                                        <w:drawing>
                                          <wp:inline distT="0" distB="0" distL="0" distR="0" wp14:anchorId="48ABE6C6" wp14:editId="05C116B2">
                                            <wp:extent cx="1676682" cy="1424940"/>
                                            <wp:effectExtent l="0" t="0" r="0" b="3810"/>
                                            <wp:docPr id="3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jg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734010" cy="14736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29355034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60.2pt;margin-top:-192.7pt;width:148.2pt;height:12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">
                          <v:textbox>
                            <w:txbxContent>
                              <w:p w:rsidR="003E1D56" w:rsidRPr="003651B1" w:rsidRDefault="003651B1" w:rsidP="003651B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48ABE6C6" wp14:editId="05C116B2">
                                      <wp:extent cx="1676682" cy="1424940"/>
                                      <wp:effectExtent l="0" t="0" r="0" b="381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jgLogo.png"/>
                                              <pic:cNvPicPr/>
                                            </pic:nvPicPr>
                                            <pic:blipFill>
                                              <a:blip r:embed="rId1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34010" cy="1473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External Game Documentation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3651B1">
                  <w:rPr>
                    <w:sz w:val="24"/>
                    <w:szCs w:val="24"/>
                  </w:rPr>
                  <w:t>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3651B1">
                  <w:t>2015</w:t>
                </w:r>
                <w:r>
                  <w:t xml:space="preserve"> by </w:t>
                </w:r>
                <w:r w:rsidR="003651B1">
                  <w:t>Gunter Inc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3651B1" w:rsidP="003651B1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Jason Gunter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3651B1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29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686D09" w:rsidRDefault="009A4D42" w:rsidP="00D73A94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BF4089" w:rsidP="00BF4089">
      <w:pPr>
        <w:pStyle w:val="ListParagraph"/>
        <w:rPr>
          <w:b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proofErr w:type="gramStart"/>
      <w:r w:rsidRPr="00BF4089">
        <w:rPr>
          <w:i/>
          <w:sz w:val="24"/>
          <w:szCs w:val="24"/>
        </w:rPr>
        <w:t>ensure</w:t>
      </w:r>
      <w:proofErr w:type="gramEnd"/>
      <w:r w:rsidRPr="00BF4089">
        <w:rPr>
          <w:i/>
          <w:sz w:val="24"/>
          <w:szCs w:val="24"/>
        </w:rPr>
        <w:t xml:space="preserve"> you mention the goal of the game and how to win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BF4089" w:rsidP="00686D0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proofErr w:type="gramStart"/>
      <w:r w:rsidRPr="00BF4089">
        <w:rPr>
          <w:i/>
          <w:sz w:val="24"/>
          <w:szCs w:val="24"/>
        </w:rPr>
        <w:t>how</w:t>
      </w:r>
      <w:proofErr w:type="gramEnd"/>
      <w:r w:rsidRPr="00BF4089">
        <w:rPr>
          <w:i/>
          <w:sz w:val="24"/>
          <w:szCs w:val="24"/>
        </w:rPr>
        <w:t xml:space="preserve"> does your game work?)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(Point of View)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(Does your game include saving and loading? When? How?)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 xml:space="preserve">Levels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 xml:space="preserve">(Describe </w:t>
      </w:r>
      <w:proofErr w:type="gramStart"/>
      <w:r w:rsidRPr="00BF4089">
        <w:rPr>
          <w:i/>
          <w:sz w:val="24"/>
          <w:szCs w:val="24"/>
        </w:rPr>
        <w:t>Each</w:t>
      </w:r>
      <w:proofErr w:type="gramEnd"/>
      <w:r w:rsidRPr="00BF4089">
        <w:rPr>
          <w:i/>
          <w:sz w:val="24"/>
          <w:szCs w:val="24"/>
        </w:rPr>
        <w:t xml:space="preserve">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C350E" w:rsidRPr="006C350E" w:rsidRDefault="006C350E" w:rsidP="006C350E">
      <w:pPr>
        <w:pStyle w:val="ListParagraph"/>
        <w:rPr>
          <w:b/>
          <w:sz w:val="24"/>
          <w:szCs w:val="24"/>
        </w:rPr>
      </w:pPr>
    </w:p>
    <w:p w:rsidR="006C350E" w:rsidRPr="006C350E" w:rsidRDefault="006C350E" w:rsidP="006C350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Disabled some functionality of the impress.js framework to ensure proper game flow</w:t>
      </w:r>
    </w:p>
    <w:p w:rsidR="006C350E" w:rsidRPr="00E27D1E" w:rsidRDefault="006C350E" w:rsidP="00E27D1E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Key presses such as space, arrow keys, and other functional keys in the code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81C" w:rsidRDefault="0074181C" w:rsidP="00C152DC">
      <w:pPr>
        <w:spacing w:after="0" w:line="240" w:lineRule="auto"/>
      </w:pPr>
      <w:r>
        <w:separator/>
      </w:r>
    </w:p>
  </w:endnote>
  <w:endnote w:type="continuationSeparator" w:id="0">
    <w:p w:rsidR="0074181C" w:rsidRDefault="0074181C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131783" w:rsidRPr="00131783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74181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131783" w:rsidRPr="00131783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81C" w:rsidRDefault="0074181C" w:rsidP="00C152DC">
      <w:pPr>
        <w:spacing w:after="0" w:line="240" w:lineRule="auto"/>
      </w:pPr>
      <w:r>
        <w:separator/>
      </w:r>
    </w:p>
  </w:footnote>
  <w:footnote w:type="continuationSeparator" w:id="0">
    <w:p w:rsidR="0074181C" w:rsidRDefault="0074181C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1A5CBB" w:rsidP="001A5CBB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Cs/>
              <w:noProof/>
              <w:color w:val="76923C" w:themeColor="accent3" w:themeShade="BF"/>
              <w:sz w:val="24"/>
              <w:szCs w:val="24"/>
            </w:rPr>
            <w:t>Out of the Woods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5-05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1A5CBB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29,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5-05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1A5CBB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29,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1A5CBB" w:rsidP="001A5CBB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Out of the Woods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66118"/>
    <w:multiLevelType w:val="hybridMultilevel"/>
    <w:tmpl w:val="A81EFBBA"/>
    <w:lvl w:ilvl="0" w:tplc="7DA458A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80D8D"/>
    <w:rsid w:val="00131783"/>
    <w:rsid w:val="001A5CBB"/>
    <w:rsid w:val="003651B1"/>
    <w:rsid w:val="003E1D34"/>
    <w:rsid w:val="003E1D56"/>
    <w:rsid w:val="00420F46"/>
    <w:rsid w:val="0052734F"/>
    <w:rsid w:val="005C2F0F"/>
    <w:rsid w:val="005D4862"/>
    <w:rsid w:val="00686D09"/>
    <w:rsid w:val="00691022"/>
    <w:rsid w:val="006C350E"/>
    <w:rsid w:val="0074181C"/>
    <w:rsid w:val="00744BAC"/>
    <w:rsid w:val="007D2A8E"/>
    <w:rsid w:val="008C6B2D"/>
    <w:rsid w:val="008E601F"/>
    <w:rsid w:val="008F3C94"/>
    <w:rsid w:val="00953C99"/>
    <w:rsid w:val="00996533"/>
    <w:rsid w:val="009A4D42"/>
    <w:rsid w:val="009F6693"/>
    <w:rsid w:val="00AA765B"/>
    <w:rsid w:val="00AD223E"/>
    <w:rsid w:val="00BF4089"/>
    <w:rsid w:val="00C152DC"/>
    <w:rsid w:val="00D668E0"/>
    <w:rsid w:val="00D73A94"/>
    <w:rsid w:val="00D82416"/>
    <w:rsid w:val="00E27D1E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C82FDF-C34E-45F1-AC37-69B42BD7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2015-05-29T00:00:00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36D9C6B-2455-44AC-93CF-F83264A85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306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Gunter Inc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 of the Woods</dc:title>
  <dc:subject>External Game Documentation</dc:subject>
  <dc:creator>Jason Gunter</dc:creator>
  <cp:lastModifiedBy>Jason</cp:lastModifiedBy>
  <cp:revision>15</cp:revision>
  <dcterms:created xsi:type="dcterms:W3CDTF">2015-05-19T19:54:00Z</dcterms:created>
  <dcterms:modified xsi:type="dcterms:W3CDTF">2015-05-20T00:59:00Z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